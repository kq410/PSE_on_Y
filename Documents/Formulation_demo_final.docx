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228"/>
        <w:gridCol w:w="7131"/>
        <w:gridCol w:w="893"/>
      </w:tblGrid>
      <w:tr w:rsidR="009D48C0" w:rsidTr="001A7901">
        <w:tc>
          <w:tcPr>
            <w:tcW w:w="1228" w:type="dxa"/>
            <w:vAlign w:val="center"/>
          </w:tcPr>
          <w:p w:rsidR="009D48C0" w:rsidRPr="001A7901" w:rsidRDefault="009D48C0" w:rsidP="001A7901">
            <w:pPr>
              <w:jc w:val="center"/>
              <w:rPr>
                <w:b/>
              </w:rPr>
            </w:pPr>
            <w:r w:rsidRPr="001A7901">
              <w:rPr>
                <w:b/>
              </w:rPr>
              <w:t>Definition</w:t>
            </w:r>
          </w:p>
        </w:tc>
        <w:tc>
          <w:tcPr>
            <w:tcW w:w="7131" w:type="dxa"/>
          </w:tcPr>
          <w:p w:rsidR="009D48C0" w:rsidRDefault="009D48C0"/>
        </w:tc>
        <w:tc>
          <w:tcPr>
            <w:tcW w:w="893" w:type="dxa"/>
            <w:vAlign w:val="center"/>
          </w:tcPr>
          <w:p w:rsidR="009D48C0" w:rsidRPr="009D48C0" w:rsidRDefault="009D48C0" w:rsidP="00C27134">
            <w:pPr>
              <w:jc w:val="center"/>
              <w:rPr>
                <w:b/>
              </w:rPr>
            </w:pPr>
            <w:r w:rsidRPr="009D48C0">
              <w:rPr>
                <w:b/>
              </w:rPr>
              <w:t>Units</w:t>
            </w:r>
          </w:p>
        </w:tc>
      </w:tr>
      <w:tr w:rsidR="009D48C0" w:rsidTr="00C27134">
        <w:tc>
          <w:tcPr>
            <w:tcW w:w="1228" w:type="dxa"/>
          </w:tcPr>
          <w:p w:rsidR="009D48C0" w:rsidRPr="00090920" w:rsidRDefault="00090920" w:rsidP="00EA30B6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7131" w:type="dxa"/>
          </w:tcPr>
          <w:p w:rsidR="009D48C0" w:rsidRPr="00090920" w:rsidRDefault="009D48C0" w:rsidP="0082442D">
            <w:pPr>
              <w:rPr>
                <w:b/>
              </w:rPr>
            </w:pPr>
            <w:r w:rsidRPr="00090920">
              <w:rPr>
                <w:b/>
              </w:rPr>
              <w:t>Monomer production reactor, characterised by:</w:t>
            </w:r>
          </w:p>
        </w:tc>
        <w:tc>
          <w:tcPr>
            <w:tcW w:w="893" w:type="dxa"/>
            <w:vAlign w:val="center"/>
          </w:tcPr>
          <w:p w:rsidR="009D48C0" w:rsidRDefault="009D48C0" w:rsidP="00C27134">
            <w:pPr>
              <w:jc w:val="center"/>
            </w:pPr>
          </w:p>
        </w:tc>
      </w:tr>
      <w:tr w:rsidR="009D48C0" w:rsidTr="00C27134">
        <w:tc>
          <w:tcPr>
            <w:tcW w:w="1228" w:type="dxa"/>
          </w:tcPr>
          <w:p w:rsidR="009D48C0" w:rsidRDefault="00B61F63" w:rsidP="0036029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min</m:t>
                    </m:r>
                  </m:sup>
                </m:sSubSup>
              </m:oMath>
            </m:oMathPara>
          </w:p>
        </w:tc>
        <w:tc>
          <w:tcPr>
            <w:tcW w:w="7131" w:type="dxa"/>
          </w:tcPr>
          <w:p w:rsidR="009D48C0" w:rsidRDefault="009D48C0" w:rsidP="0082442D">
            <w:r>
              <w:t xml:space="preserve">Minimum production rate of reactor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</w:t>
            </w:r>
          </w:p>
        </w:tc>
        <w:tc>
          <w:tcPr>
            <w:tcW w:w="893" w:type="dxa"/>
            <w:vAlign w:val="center"/>
          </w:tcPr>
          <w:p w:rsidR="009D48C0" w:rsidRDefault="00C27134" w:rsidP="00C27134">
            <w:pPr>
              <w:jc w:val="center"/>
            </w:pPr>
            <w:proofErr w:type="spellStart"/>
            <w:r>
              <w:t>Kte</w:t>
            </w:r>
            <w:proofErr w:type="spellEnd"/>
            <w:r>
              <w:t>/d</w:t>
            </w:r>
          </w:p>
        </w:tc>
      </w:tr>
      <w:tr w:rsidR="009D48C0" w:rsidTr="00C27134">
        <w:tc>
          <w:tcPr>
            <w:tcW w:w="1228" w:type="dxa"/>
          </w:tcPr>
          <w:p w:rsidR="009D48C0" w:rsidRDefault="00B61F63" w:rsidP="0036029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,m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7131" w:type="dxa"/>
          </w:tcPr>
          <w:p w:rsidR="009D48C0" w:rsidRDefault="009D48C0" w:rsidP="0082442D">
            <w:r>
              <w:t xml:space="preserve">Maximum production rate of reactor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893" w:type="dxa"/>
            <w:vAlign w:val="center"/>
          </w:tcPr>
          <w:p w:rsidR="009D48C0" w:rsidRDefault="00C27134" w:rsidP="00C27134">
            <w:pPr>
              <w:jc w:val="center"/>
            </w:pPr>
            <w:proofErr w:type="spellStart"/>
            <w:r>
              <w:t>Kte</w:t>
            </w:r>
            <w:proofErr w:type="spellEnd"/>
            <w:r>
              <w:t>/d</w:t>
            </w:r>
          </w:p>
        </w:tc>
      </w:tr>
      <w:tr w:rsidR="009D48C0" w:rsidTr="00C27134">
        <w:tc>
          <w:tcPr>
            <w:tcW w:w="1228" w:type="dxa"/>
          </w:tcPr>
          <w:p w:rsidR="009D48C0" w:rsidRDefault="00B61F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,m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9D48C0" w:rsidRDefault="009D48C0" w:rsidP="009D48C0">
            <w:r>
              <w:t xml:space="preserve">Mass coefficient for production/consumption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when reactor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processes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</w:tc>
        <w:tc>
          <w:tcPr>
            <w:tcW w:w="893" w:type="dxa"/>
            <w:vAlign w:val="center"/>
          </w:tcPr>
          <w:p w:rsidR="009D48C0" w:rsidRDefault="00C27134" w:rsidP="00C27134">
            <w:pPr>
              <w:jc w:val="center"/>
            </w:pPr>
            <w:r>
              <w:t>-</w:t>
            </w:r>
          </w:p>
        </w:tc>
      </w:tr>
      <w:tr w:rsidR="009D48C0" w:rsidTr="00C27134">
        <w:tc>
          <w:tcPr>
            <w:tcW w:w="1228" w:type="dxa"/>
          </w:tcPr>
          <w:p w:rsidR="009D48C0" w:rsidRDefault="009D48C0">
            <m:oMathPara>
              <m:oMath>
                <m:r>
                  <w:rPr>
                    <w:rFonts w:ascii="Cambria Math" w:hAnsi="Cambria Math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9D48C0" w:rsidRDefault="009D48C0" w:rsidP="009556F0">
            <w:r>
              <w:t xml:space="preserve">Operation cost of reactor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893" w:type="dxa"/>
            <w:vAlign w:val="center"/>
          </w:tcPr>
          <w:p w:rsidR="009D48C0" w:rsidRDefault="00C27134" w:rsidP="00C27134">
            <w:pPr>
              <w:jc w:val="center"/>
            </w:pPr>
            <w:r>
              <w:t>K$/</w:t>
            </w:r>
            <w:proofErr w:type="spellStart"/>
            <w:r>
              <w:t>kte</w:t>
            </w:r>
            <w:proofErr w:type="spellEnd"/>
          </w:p>
        </w:tc>
      </w:tr>
      <w:tr w:rsidR="009D48C0" w:rsidTr="00C27134">
        <w:tc>
          <w:tcPr>
            <w:tcW w:w="1228" w:type="dxa"/>
          </w:tcPr>
          <w:p w:rsidR="009D48C0" w:rsidRDefault="009D48C0"/>
        </w:tc>
        <w:tc>
          <w:tcPr>
            <w:tcW w:w="7131" w:type="dxa"/>
          </w:tcPr>
          <w:p w:rsidR="009D48C0" w:rsidRDefault="009D48C0"/>
        </w:tc>
        <w:tc>
          <w:tcPr>
            <w:tcW w:w="893" w:type="dxa"/>
            <w:vAlign w:val="center"/>
          </w:tcPr>
          <w:p w:rsidR="009D48C0" w:rsidRDefault="009D48C0" w:rsidP="00C27134">
            <w:pPr>
              <w:jc w:val="center"/>
            </w:pPr>
          </w:p>
        </w:tc>
      </w:tr>
      <w:tr w:rsidR="009D48C0" w:rsidTr="00C27134">
        <w:tc>
          <w:tcPr>
            <w:tcW w:w="1228" w:type="dxa"/>
          </w:tcPr>
          <w:p w:rsidR="009D48C0" w:rsidRPr="00090920" w:rsidRDefault="00090920" w:rsidP="00977B0F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7131" w:type="dxa"/>
          </w:tcPr>
          <w:p w:rsidR="009D48C0" w:rsidRPr="00090920" w:rsidRDefault="009D48C0" w:rsidP="00C57C39">
            <w:pPr>
              <w:rPr>
                <w:b/>
              </w:rPr>
            </w:pPr>
            <w:r w:rsidRPr="00090920">
              <w:rPr>
                <w:b/>
              </w:rPr>
              <w:t>Polymer lines, characterised by :</w:t>
            </w:r>
          </w:p>
        </w:tc>
        <w:tc>
          <w:tcPr>
            <w:tcW w:w="893" w:type="dxa"/>
            <w:vAlign w:val="center"/>
          </w:tcPr>
          <w:p w:rsidR="009D48C0" w:rsidRDefault="009D48C0" w:rsidP="00C27134">
            <w:pPr>
              <w:jc w:val="center"/>
            </w:pPr>
          </w:p>
        </w:tc>
      </w:tr>
      <w:tr w:rsidR="009D48C0" w:rsidTr="00C27134">
        <w:tc>
          <w:tcPr>
            <w:tcW w:w="1228" w:type="dxa"/>
          </w:tcPr>
          <w:p w:rsidR="009D48C0" w:rsidRDefault="009D48C0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9D48C0" w:rsidRDefault="009D48C0" w:rsidP="00C27134">
            <w:r>
              <w:t xml:space="preserve">The rate of production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in polymer line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="00C27134">
              <w:t xml:space="preserve"> </w:t>
            </w:r>
          </w:p>
        </w:tc>
        <w:tc>
          <w:tcPr>
            <w:tcW w:w="893" w:type="dxa"/>
            <w:vAlign w:val="center"/>
          </w:tcPr>
          <w:p w:rsidR="009D48C0" w:rsidRDefault="00C27134" w:rsidP="00C27134">
            <w:pPr>
              <w:jc w:val="center"/>
            </w:pPr>
            <w:proofErr w:type="spellStart"/>
            <w:r>
              <w:t>Kte</w:t>
            </w:r>
            <w:proofErr w:type="spellEnd"/>
            <w:r>
              <w:t>/d</w:t>
            </w:r>
          </w:p>
        </w:tc>
      </w:tr>
      <w:tr w:rsidR="009D48C0" w:rsidTr="00C27134">
        <w:tc>
          <w:tcPr>
            <w:tcW w:w="1228" w:type="dxa"/>
          </w:tcPr>
          <w:p w:rsidR="009D48C0" w:rsidRDefault="00B61F63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9D48C0" w:rsidRDefault="009D48C0" w:rsidP="00C27134">
            <w:r>
              <w:t xml:space="preserve">Minimum runtime producing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in polymer line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 </w:t>
            </w:r>
          </w:p>
        </w:tc>
        <w:tc>
          <w:tcPr>
            <w:tcW w:w="893" w:type="dxa"/>
            <w:vAlign w:val="center"/>
          </w:tcPr>
          <w:p w:rsidR="009D48C0" w:rsidRDefault="00C27134" w:rsidP="00C27134">
            <w:pPr>
              <w:jc w:val="center"/>
            </w:pPr>
            <w:r>
              <w:t>d</w:t>
            </w:r>
          </w:p>
        </w:tc>
      </w:tr>
      <w:tr w:rsidR="009D48C0" w:rsidTr="00C27134">
        <w:tc>
          <w:tcPr>
            <w:tcW w:w="1228" w:type="dxa"/>
          </w:tcPr>
          <w:p w:rsidR="009D48C0" w:rsidRPr="00804B4A" w:rsidRDefault="009D48C0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9D48C0" w:rsidRDefault="009D48C0" w:rsidP="004921E0">
            <w:r>
              <w:t xml:space="preserve">Operation cost coefficient of producing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in line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893" w:type="dxa"/>
            <w:vAlign w:val="center"/>
          </w:tcPr>
          <w:p w:rsidR="009D48C0" w:rsidRDefault="00C27134" w:rsidP="00C27134">
            <w:pPr>
              <w:jc w:val="center"/>
            </w:pPr>
            <w:r>
              <w:t>K$/</w:t>
            </w:r>
            <w:proofErr w:type="spellStart"/>
            <w:r>
              <w:t>kte</w:t>
            </w:r>
            <w:proofErr w:type="spellEnd"/>
          </w:p>
        </w:tc>
      </w:tr>
      <w:tr w:rsidR="009D48C0" w:rsidTr="00C27134">
        <w:tc>
          <w:tcPr>
            <w:tcW w:w="1228" w:type="dxa"/>
          </w:tcPr>
          <w:p w:rsidR="009D48C0" w:rsidRDefault="009D48C0" w:rsidP="00977B0F">
            <w:pPr>
              <w:rPr>
                <w:rFonts w:ascii="Calibri" w:eastAsia="SimSun" w:hAnsi="Calibri" w:cs="Times New Roman"/>
              </w:rPr>
            </w:pPr>
          </w:p>
        </w:tc>
        <w:tc>
          <w:tcPr>
            <w:tcW w:w="7131" w:type="dxa"/>
          </w:tcPr>
          <w:p w:rsidR="009D48C0" w:rsidRDefault="009D48C0"/>
        </w:tc>
        <w:tc>
          <w:tcPr>
            <w:tcW w:w="893" w:type="dxa"/>
            <w:vAlign w:val="center"/>
          </w:tcPr>
          <w:p w:rsidR="009D48C0" w:rsidRDefault="009D48C0" w:rsidP="00C27134">
            <w:pPr>
              <w:jc w:val="center"/>
            </w:pPr>
          </w:p>
        </w:tc>
      </w:tr>
      <w:tr w:rsidR="009D48C0" w:rsidTr="00C27134">
        <w:tc>
          <w:tcPr>
            <w:tcW w:w="1228" w:type="dxa"/>
          </w:tcPr>
          <w:p w:rsidR="009D48C0" w:rsidRPr="00090920" w:rsidRDefault="00090920" w:rsidP="004921E0">
            <w:pPr>
              <w:rPr>
                <w:rFonts w:ascii="Calibri" w:eastAsia="SimSun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</w:rPr>
                  <m:t>g</m:t>
                </m:r>
              </m:oMath>
            </m:oMathPara>
          </w:p>
        </w:tc>
        <w:tc>
          <w:tcPr>
            <w:tcW w:w="7131" w:type="dxa"/>
          </w:tcPr>
          <w:p w:rsidR="009D48C0" w:rsidRPr="00090920" w:rsidRDefault="009D48C0" w:rsidP="003E4714">
            <w:pPr>
              <w:rPr>
                <w:b/>
              </w:rPr>
            </w:pPr>
            <w:r w:rsidRPr="00090920">
              <w:rPr>
                <w:b/>
              </w:rPr>
              <w:t xml:space="preserve">Polymer grades, characterised by: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g,j</m:t>
                  </m:r>
                </m:sub>
              </m:sSub>
            </m:oMath>
            <w:r w:rsidRPr="00090920">
              <w:rPr>
                <w:b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g,j</m:t>
                  </m:r>
                </m:sub>
              </m:sSub>
            </m:oMath>
            <w:r w:rsidRPr="00090920">
              <w:rPr>
                <w:b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g,j</m:t>
                  </m:r>
                </m:sub>
              </m:sSub>
            </m:oMath>
          </w:p>
        </w:tc>
        <w:tc>
          <w:tcPr>
            <w:tcW w:w="893" w:type="dxa"/>
            <w:vAlign w:val="center"/>
          </w:tcPr>
          <w:p w:rsidR="009D48C0" w:rsidRDefault="009D48C0" w:rsidP="00C27134">
            <w:pPr>
              <w:jc w:val="center"/>
            </w:pPr>
          </w:p>
        </w:tc>
      </w:tr>
      <w:tr w:rsidR="009D48C0" w:rsidTr="00C27134">
        <w:tc>
          <w:tcPr>
            <w:tcW w:w="1228" w:type="dxa"/>
          </w:tcPr>
          <w:p w:rsidR="009D48C0" w:rsidRDefault="00B61F63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m,g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9D48C0" w:rsidRDefault="009D48C0" w:rsidP="00ED1851">
            <w:r>
              <w:t>Conversion ratio between monomers and the grade polymer</w:t>
            </w:r>
          </w:p>
        </w:tc>
        <w:tc>
          <w:tcPr>
            <w:tcW w:w="893" w:type="dxa"/>
            <w:vAlign w:val="center"/>
          </w:tcPr>
          <w:p w:rsidR="009D48C0" w:rsidRDefault="005F7572" w:rsidP="00C27134">
            <w:pPr>
              <w:jc w:val="center"/>
            </w:pPr>
            <w:r>
              <w:t>-</w:t>
            </w:r>
          </w:p>
        </w:tc>
      </w:tr>
      <w:tr w:rsidR="009D48C0" w:rsidTr="00C27134">
        <w:tc>
          <w:tcPr>
            <w:tcW w:w="1228" w:type="dxa"/>
          </w:tcPr>
          <w:p w:rsidR="009D48C0" w:rsidRPr="003E4714" w:rsidRDefault="009D48C0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g,c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9D48C0" w:rsidRDefault="009D48C0" w:rsidP="0045459F">
            <w:r>
              <w:t xml:space="preserve">Sale price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to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893" w:type="dxa"/>
            <w:vAlign w:val="center"/>
          </w:tcPr>
          <w:p w:rsidR="009D48C0" w:rsidRDefault="00C27134" w:rsidP="00C27134">
            <w:pPr>
              <w:jc w:val="center"/>
            </w:pPr>
            <w:r>
              <w:t>K$/</w:t>
            </w:r>
            <w:proofErr w:type="spellStart"/>
            <w:r>
              <w:t>kte</w:t>
            </w:r>
            <w:proofErr w:type="spellEnd"/>
          </w:p>
        </w:tc>
      </w:tr>
      <w:tr w:rsidR="009D48C0" w:rsidTr="00C27134">
        <w:tc>
          <w:tcPr>
            <w:tcW w:w="1228" w:type="dxa"/>
          </w:tcPr>
          <w:p w:rsidR="009D48C0" w:rsidRPr="0045459F" w:rsidRDefault="00B61F63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g,c,t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9D48C0" w:rsidRDefault="009D48C0" w:rsidP="006D74C0">
            <w:r>
              <w:t xml:space="preserve">Demand of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for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during time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93" w:type="dxa"/>
            <w:vAlign w:val="center"/>
          </w:tcPr>
          <w:p w:rsidR="009D48C0" w:rsidRDefault="00C27134" w:rsidP="00C27134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9D48C0" w:rsidTr="00C27134">
        <w:tc>
          <w:tcPr>
            <w:tcW w:w="1228" w:type="dxa"/>
          </w:tcPr>
          <w:p w:rsidR="009D48C0" w:rsidRPr="003E4714" w:rsidRDefault="009D48C0" w:rsidP="00977B0F">
            <w:pPr>
              <w:rPr>
                <w:rFonts w:ascii="Calibri" w:eastAsia="SimSun" w:hAnsi="Calibri" w:cs="Times New Roman"/>
              </w:rPr>
            </w:pPr>
          </w:p>
        </w:tc>
        <w:tc>
          <w:tcPr>
            <w:tcW w:w="7131" w:type="dxa"/>
          </w:tcPr>
          <w:p w:rsidR="009D48C0" w:rsidRDefault="009D48C0"/>
        </w:tc>
        <w:tc>
          <w:tcPr>
            <w:tcW w:w="893" w:type="dxa"/>
            <w:vAlign w:val="center"/>
          </w:tcPr>
          <w:p w:rsidR="009D48C0" w:rsidRDefault="009D48C0" w:rsidP="00C27134">
            <w:pPr>
              <w:jc w:val="center"/>
            </w:pPr>
          </w:p>
        </w:tc>
      </w:tr>
      <w:tr w:rsidR="009D48C0" w:rsidTr="00C27134">
        <w:tc>
          <w:tcPr>
            <w:tcW w:w="1228" w:type="dxa"/>
          </w:tcPr>
          <w:p w:rsidR="009D48C0" w:rsidRPr="00090920" w:rsidRDefault="00090920" w:rsidP="00ED1851">
            <w:pPr>
              <w:rPr>
                <w:rFonts w:ascii="Calibri" w:eastAsia="SimSun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</w:rPr>
                  <m:t>m</m:t>
                </m:r>
              </m:oMath>
            </m:oMathPara>
          </w:p>
        </w:tc>
        <w:tc>
          <w:tcPr>
            <w:tcW w:w="7131" w:type="dxa"/>
          </w:tcPr>
          <w:p w:rsidR="009D48C0" w:rsidRPr="00090920" w:rsidRDefault="009D48C0" w:rsidP="00ED1851">
            <w:pPr>
              <w:rPr>
                <w:b/>
              </w:rPr>
            </w:pPr>
            <w:r w:rsidRPr="00090920">
              <w:rPr>
                <w:b/>
              </w:rPr>
              <w:t xml:space="preserve">Different types of materials including monomers, characterised by: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,m</m:t>
                  </m:r>
                </m:sub>
              </m:sSub>
            </m:oMath>
            <w:r w:rsidRPr="00090920">
              <w:rPr>
                <w:b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m,g</m:t>
                  </m:r>
                </m:sub>
              </m:sSub>
            </m:oMath>
          </w:p>
        </w:tc>
        <w:tc>
          <w:tcPr>
            <w:tcW w:w="893" w:type="dxa"/>
            <w:vAlign w:val="center"/>
          </w:tcPr>
          <w:p w:rsidR="009D48C0" w:rsidRDefault="009D48C0" w:rsidP="00C27134">
            <w:pPr>
              <w:jc w:val="center"/>
            </w:pPr>
          </w:p>
        </w:tc>
      </w:tr>
      <w:tr w:rsidR="009D48C0" w:rsidTr="00C27134">
        <w:tc>
          <w:tcPr>
            <w:tcW w:w="1228" w:type="dxa"/>
          </w:tcPr>
          <w:p w:rsidR="009D48C0" w:rsidRPr="003E4714" w:rsidRDefault="009D48C0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9D48C0" w:rsidRDefault="009D48C0" w:rsidP="00E302F2">
            <w:r>
              <w:t xml:space="preserve">Sale price of monomers </w:t>
            </w:r>
            <m:oMath>
              <m:r>
                <w:rPr>
                  <w:rFonts w:ascii="Cambria Math" w:hAnsi="Cambria Math"/>
                </w:rPr>
                <m:t>o</m:t>
              </m:r>
            </m:oMath>
          </w:p>
        </w:tc>
        <w:tc>
          <w:tcPr>
            <w:tcW w:w="893" w:type="dxa"/>
            <w:vAlign w:val="center"/>
          </w:tcPr>
          <w:p w:rsidR="009D48C0" w:rsidRDefault="00C27134" w:rsidP="00C27134">
            <w:pPr>
              <w:jc w:val="center"/>
            </w:pPr>
            <w:r>
              <w:t>K$/</w:t>
            </w:r>
            <w:proofErr w:type="spellStart"/>
            <w:r>
              <w:t>kte</w:t>
            </w:r>
            <w:proofErr w:type="spellEnd"/>
          </w:p>
        </w:tc>
      </w:tr>
      <w:tr w:rsidR="009D48C0" w:rsidTr="00C27134">
        <w:tc>
          <w:tcPr>
            <w:tcW w:w="1228" w:type="dxa"/>
          </w:tcPr>
          <w:p w:rsidR="009D48C0" w:rsidRPr="003E4714" w:rsidRDefault="009D48C0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9D48C0" w:rsidRDefault="009D48C0" w:rsidP="00E302F2">
            <w:r>
              <w:t xml:space="preserve">Purchase price of monomers </w:t>
            </w:r>
            <m:oMath>
              <m:r>
                <w:rPr>
                  <w:rFonts w:ascii="Cambria Math" w:hAnsi="Cambria Math"/>
                </w:rPr>
                <m:t>o</m:t>
              </m:r>
            </m:oMath>
          </w:p>
        </w:tc>
        <w:tc>
          <w:tcPr>
            <w:tcW w:w="893" w:type="dxa"/>
            <w:vAlign w:val="center"/>
          </w:tcPr>
          <w:p w:rsidR="009D48C0" w:rsidRDefault="00C27134" w:rsidP="00C27134">
            <w:pPr>
              <w:jc w:val="center"/>
            </w:pPr>
            <w:r>
              <w:t>K$/</w:t>
            </w:r>
            <w:proofErr w:type="spellStart"/>
            <w:r>
              <w:t>kte</w:t>
            </w:r>
            <w:proofErr w:type="spellEnd"/>
          </w:p>
        </w:tc>
      </w:tr>
      <w:tr w:rsidR="009D48C0" w:rsidTr="00C27134">
        <w:tc>
          <w:tcPr>
            <w:tcW w:w="1228" w:type="dxa"/>
          </w:tcPr>
          <w:p w:rsidR="009D48C0" w:rsidRPr="00E302F2" w:rsidRDefault="009D48C0" w:rsidP="00977B0F">
            <w:pPr>
              <w:rPr>
                <w:rFonts w:ascii="Calibri" w:eastAsia="SimSun" w:hAnsi="Calibri" w:cs="Times New Roman"/>
              </w:rPr>
            </w:pPr>
          </w:p>
        </w:tc>
        <w:tc>
          <w:tcPr>
            <w:tcW w:w="7131" w:type="dxa"/>
          </w:tcPr>
          <w:p w:rsidR="009D48C0" w:rsidRDefault="009D48C0" w:rsidP="00E302F2"/>
        </w:tc>
        <w:tc>
          <w:tcPr>
            <w:tcW w:w="893" w:type="dxa"/>
            <w:vAlign w:val="center"/>
          </w:tcPr>
          <w:p w:rsidR="009D48C0" w:rsidRDefault="009D48C0" w:rsidP="00C27134">
            <w:pPr>
              <w:jc w:val="center"/>
            </w:pPr>
          </w:p>
        </w:tc>
      </w:tr>
      <w:tr w:rsidR="009D48C0" w:rsidTr="00C27134">
        <w:tc>
          <w:tcPr>
            <w:tcW w:w="1228" w:type="dxa"/>
          </w:tcPr>
          <w:p w:rsidR="009D48C0" w:rsidRPr="00090920" w:rsidRDefault="00090920" w:rsidP="003F04F5">
            <w:pPr>
              <w:rPr>
                <w:rFonts w:ascii="Calibri" w:eastAsia="SimSun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</w:rPr>
                  <m:t>t</m:t>
                </m:r>
              </m:oMath>
            </m:oMathPara>
          </w:p>
        </w:tc>
        <w:tc>
          <w:tcPr>
            <w:tcW w:w="7131" w:type="dxa"/>
          </w:tcPr>
          <w:p w:rsidR="009D48C0" w:rsidRPr="00090920" w:rsidRDefault="009D48C0" w:rsidP="00E302F2">
            <w:pPr>
              <w:rPr>
                <w:b/>
              </w:rPr>
            </w:pPr>
            <w:r w:rsidRPr="00090920">
              <w:rPr>
                <w:b/>
              </w:rPr>
              <w:t>Time periods, characterised by:</w:t>
            </w:r>
          </w:p>
        </w:tc>
        <w:tc>
          <w:tcPr>
            <w:tcW w:w="893" w:type="dxa"/>
            <w:vAlign w:val="center"/>
          </w:tcPr>
          <w:p w:rsidR="009D48C0" w:rsidRDefault="009D48C0" w:rsidP="00C27134">
            <w:pPr>
              <w:jc w:val="center"/>
            </w:pPr>
          </w:p>
        </w:tc>
      </w:tr>
      <w:tr w:rsidR="009D48C0" w:rsidTr="00C27134">
        <w:tc>
          <w:tcPr>
            <w:tcW w:w="1228" w:type="dxa"/>
          </w:tcPr>
          <w:p w:rsidR="009D48C0" w:rsidRPr="00E302F2" w:rsidRDefault="00B61F63" w:rsidP="003F04F5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9D48C0" w:rsidRDefault="009D48C0" w:rsidP="00E302F2">
            <w:r>
              <w:t>Length of the period in days</w:t>
            </w:r>
          </w:p>
        </w:tc>
        <w:tc>
          <w:tcPr>
            <w:tcW w:w="893" w:type="dxa"/>
            <w:vAlign w:val="center"/>
          </w:tcPr>
          <w:p w:rsidR="009D48C0" w:rsidRDefault="00C27134" w:rsidP="00C27134">
            <w:pPr>
              <w:jc w:val="center"/>
            </w:pPr>
            <w:r>
              <w:t>d</w:t>
            </w:r>
          </w:p>
        </w:tc>
      </w:tr>
      <w:tr w:rsidR="009D48C0" w:rsidTr="00C27134">
        <w:tc>
          <w:tcPr>
            <w:tcW w:w="1228" w:type="dxa"/>
          </w:tcPr>
          <w:p w:rsidR="009D48C0" w:rsidRPr="00E302F2" w:rsidRDefault="00B61F63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j,t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9D48C0" w:rsidRDefault="009D48C0" w:rsidP="009D48C0">
            <w:r>
              <w:t xml:space="preserve">fraction of the time available for production in polymer line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>
              <w:t xml:space="preserve"> for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93" w:type="dxa"/>
            <w:vAlign w:val="center"/>
          </w:tcPr>
          <w:p w:rsidR="009D48C0" w:rsidRDefault="00C27134" w:rsidP="00C27134">
            <w:pPr>
              <w:jc w:val="center"/>
            </w:pPr>
            <w:r>
              <w:t>-</w:t>
            </w:r>
          </w:p>
        </w:tc>
      </w:tr>
      <w:tr w:rsidR="009D48C0" w:rsidTr="00C27134">
        <w:tc>
          <w:tcPr>
            <w:tcW w:w="1228" w:type="dxa"/>
          </w:tcPr>
          <w:p w:rsidR="009D48C0" w:rsidRPr="003F04F5" w:rsidRDefault="009D48C0" w:rsidP="00977B0F">
            <w:pPr>
              <w:rPr>
                <w:rFonts w:ascii="Calibri" w:eastAsia="SimSun" w:hAnsi="Calibri" w:cs="Times New Roman"/>
              </w:rPr>
            </w:pPr>
          </w:p>
        </w:tc>
        <w:tc>
          <w:tcPr>
            <w:tcW w:w="7131" w:type="dxa"/>
          </w:tcPr>
          <w:p w:rsidR="009D48C0" w:rsidRDefault="009D48C0" w:rsidP="003F04F5"/>
        </w:tc>
        <w:tc>
          <w:tcPr>
            <w:tcW w:w="893" w:type="dxa"/>
            <w:vAlign w:val="center"/>
          </w:tcPr>
          <w:p w:rsidR="009D48C0" w:rsidRDefault="009D48C0" w:rsidP="00C27134">
            <w:pPr>
              <w:jc w:val="center"/>
            </w:pPr>
          </w:p>
        </w:tc>
      </w:tr>
      <w:tr w:rsidR="009D48C0" w:rsidTr="00C27134">
        <w:tc>
          <w:tcPr>
            <w:tcW w:w="1228" w:type="dxa"/>
          </w:tcPr>
          <w:p w:rsidR="009D48C0" w:rsidRPr="00090920" w:rsidRDefault="00090920" w:rsidP="000022E5">
            <w:pPr>
              <w:rPr>
                <w:rFonts w:ascii="Calibri" w:eastAsia="SimSun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</w:rPr>
                  <m:t>c</m:t>
                </m:r>
              </m:oMath>
            </m:oMathPara>
          </w:p>
        </w:tc>
        <w:tc>
          <w:tcPr>
            <w:tcW w:w="7131" w:type="dxa"/>
          </w:tcPr>
          <w:p w:rsidR="009D48C0" w:rsidRPr="00090920" w:rsidRDefault="009D48C0" w:rsidP="003845B8">
            <w:pPr>
              <w:rPr>
                <w:b/>
              </w:rPr>
            </w:pPr>
            <w:r w:rsidRPr="00090920">
              <w:rPr>
                <w:b/>
              </w:rPr>
              <w:t xml:space="preserve">Customers, characterised by: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g,c,t</m:t>
                  </m:r>
                </m:sub>
              </m:sSub>
            </m:oMath>
            <w:r w:rsidRPr="00090920">
              <w:rPr>
                <w:b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g,c</m:t>
                  </m:r>
                </m:sub>
              </m:sSub>
            </m:oMath>
          </w:p>
        </w:tc>
        <w:tc>
          <w:tcPr>
            <w:tcW w:w="893" w:type="dxa"/>
            <w:vAlign w:val="center"/>
          </w:tcPr>
          <w:p w:rsidR="009D48C0" w:rsidRDefault="009D48C0" w:rsidP="00C27134">
            <w:pPr>
              <w:jc w:val="center"/>
            </w:pPr>
          </w:p>
        </w:tc>
      </w:tr>
      <w:tr w:rsidR="009D48C0" w:rsidTr="00C27134">
        <w:tc>
          <w:tcPr>
            <w:tcW w:w="1228" w:type="dxa"/>
          </w:tcPr>
          <w:p w:rsidR="009D48C0" w:rsidRPr="003F04F5" w:rsidRDefault="009D48C0" w:rsidP="00977B0F">
            <w:pPr>
              <w:rPr>
                <w:rFonts w:ascii="Calibri" w:eastAsia="SimSun" w:hAnsi="Calibri" w:cs="Times New Roman"/>
              </w:rPr>
            </w:pPr>
          </w:p>
        </w:tc>
        <w:tc>
          <w:tcPr>
            <w:tcW w:w="7131" w:type="dxa"/>
          </w:tcPr>
          <w:p w:rsidR="009D48C0" w:rsidRDefault="009D48C0" w:rsidP="003F04F5"/>
        </w:tc>
        <w:tc>
          <w:tcPr>
            <w:tcW w:w="893" w:type="dxa"/>
            <w:vAlign w:val="center"/>
          </w:tcPr>
          <w:p w:rsidR="009D48C0" w:rsidRDefault="009D48C0" w:rsidP="00C27134">
            <w:pPr>
              <w:jc w:val="center"/>
            </w:pPr>
          </w:p>
        </w:tc>
      </w:tr>
      <w:tr w:rsidR="009D48C0" w:rsidTr="00C27134">
        <w:tc>
          <w:tcPr>
            <w:tcW w:w="1228" w:type="dxa"/>
          </w:tcPr>
          <w:p w:rsidR="009D48C0" w:rsidRPr="00090920" w:rsidRDefault="00090920" w:rsidP="00553E71">
            <w:pPr>
              <w:rPr>
                <w:rFonts w:ascii="Calibri" w:eastAsia="SimSun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</w:rPr>
                  <m:t>h</m:t>
                </m:r>
              </m:oMath>
            </m:oMathPara>
          </w:p>
        </w:tc>
        <w:tc>
          <w:tcPr>
            <w:tcW w:w="7131" w:type="dxa"/>
          </w:tcPr>
          <w:p w:rsidR="009D48C0" w:rsidRPr="00090920" w:rsidRDefault="009D48C0" w:rsidP="003F04F5">
            <w:pPr>
              <w:rPr>
                <w:b/>
              </w:rPr>
            </w:pPr>
            <w:r w:rsidRPr="00090920">
              <w:rPr>
                <w:b/>
              </w:rPr>
              <w:t>IHP points, characterised by:</w:t>
            </w:r>
          </w:p>
        </w:tc>
        <w:tc>
          <w:tcPr>
            <w:tcW w:w="893" w:type="dxa"/>
            <w:vAlign w:val="center"/>
          </w:tcPr>
          <w:p w:rsidR="009D48C0" w:rsidRDefault="009D48C0" w:rsidP="00C27134">
            <w:pPr>
              <w:jc w:val="center"/>
            </w:pPr>
          </w:p>
        </w:tc>
      </w:tr>
      <w:tr w:rsidR="009D48C0" w:rsidTr="00C27134">
        <w:tc>
          <w:tcPr>
            <w:tcW w:w="1228" w:type="dxa"/>
          </w:tcPr>
          <w:p w:rsidR="009D48C0" w:rsidRPr="003F04F5" w:rsidRDefault="009D48C0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9D48C0" w:rsidRDefault="009D48C0" w:rsidP="009D48C0">
            <w:r>
              <w:t>Lead time to the UAE gateway (</w:t>
            </w:r>
            <m:oMath>
              <m:r>
                <w:rPr>
                  <w:rFonts w:ascii="Cambria Math" w:hAnsi="Cambria Math"/>
                </w:rPr>
                <m:t>h=1</m:t>
              </m:r>
            </m:oMath>
            <w:r>
              <w:t xml:space="preserve">); or from UAE gateway to IHP </w:t>
            </w:r>
            <m:oMath>
              <m:r>
                <w:rPr>
                  <w:rFonts w:ascii="Cambria Math" w:hAnsi="Cambria Math"/>
                </w:rPr>
                <m:t>h&gt;1</m:t>
              </m:r>
            </m:oMath>
          </w:p>
        </w:tc>
        <w:tc>
          <w:tcPr>
            <w:tcW w:w="893" w:type="dxa"/>
            <w:vAlign w:val="center"/>
          </w:tcPr>
          <w:p w:rsidR="009D48C0" w:rsidRDefault="00C27134" w:rsidP="00C27134">
            <w:pPr>
              <w:jc w:val="center"/>
            </w:pPr>
            <w:r>
              <w:t>d</w:t>
            </w:r>
          </w:p>
        </w:tc>
      </w:tr>
      <w:tr w:rsidR="005F7572" w:rsidTr="00C27134">
        <w:tc>
          <w:tcPr>
            <w:tcW w:w="1228" w:type="dxa"/>
          </w:tcPr>
          <w:p w:rsidR="005F7572" w:rsidRDefault="00433C79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g,h,t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5F7572" w:rsidRDefault="00433C79" w:rsidP="00433C79">
            <w:r>
              <w:t xml:space="preserve">Amount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that arrives at IHP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over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 xml:space="preserve"> because of preceding shipment</w:t>
            </w:r>
          </w:p>
        </w:tc>
        <w:tc>
          <w:tcPr>
            <w:tcW w:w="893" w:type="dxa"/>
            <w:vAlign w:val="center"/>
          </w:tcPr>
          <w:p w:rsidR="005F7572" w:rsidRDefault="00433C79" w:rsidP="00C27134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433C79" w:rsidTr="00C27134">
        <w:tc>
          <w:tcPr>
            <w:tcW w:w="1228" w:type="dxa"/>
          </w:tcPr>
          <w:p w:rsidR="00433C79" w:rsidRPr="00433C79" w:rsidRDefault="00433C79" w:rsidP="00977B0F">
            <w:pPr>
              <w:rPr>
                <w:rFonts w:ascii="Calibri" w:eastAsia="SimSun" w:hAnsi="Calibri" w:cs="Times New Roman"/>
              </w:rPr>
            </w:pPr>
          </w:p>
        </w:tc>
        <w:tc>
          <w:tcPr>
            <w:tcW w:w="7131" w:type="dxa"/>
          </w:tcPr>
          <w:p w:rsidR="00433C79" w:rsidRDefault="00433C79" w:rsidP="009D48C0"/>
        </w:tc>
        <w:tc>
          <w:tcPr>
            <w:tcW w:w="893" w:type="dxa"/>
            <w:vAlign w:val="center"/>
          </w:tcPr>
          <w:p w:rsidR="00433C79" w:rsidRDefault="00433C79" w:rsidP="00C27134">
            <w:pPr>
              <w:jc w:val="center"/>
            </w:pPr>
          </w:p>
        </w:tc>
      </w:tr>
      <w:tr w:rsidR="005F7572" w:rsidTr="00C27134">
        <w:tc>
          <w:tcPr>
            <w:tcW w:w="1228" w:type="dxa"/>
          </w:tcPr>
          <w:p w:rsidR="005F7572" w:rsidRPr="005F7572" w:rsidRDefault="005F7572" w:rsidP="005F7572">
            <w:pPr>
              <w:jc w:val="center"/>
              <w:rPr>
                <w:rFonts w:ascii="Calibri" w:eastAsia="SimSun" w:hAnsi="Calibri" w:cs="Times New Roman"/>
                <w:b/>
              </w:rPr>
            </w:pPr>
            <w:r w:rsidRPr="005F7572">
              <w:rPr>
                <w:rFonts w:ascii="Calibri" w:eastAsia="SimSun" w:hAnsi="Calibri" w:cs="Times New Roman"/>
                <w:b/>
              </w:rPr>
              <w:t>Subsets</w:t>
            </w:r>
          </w:p>
        </w:tc>
        <w:tc>
          <w:tcPr>
            <w:tcW w:w="7131" w:type="dxa"/>
          </w:tcPr>
          <w:p w:rsidR="005F7572" w:rsidRDefault="005F7572" w:rsidP="009D48C0"/>
        </w:tc>
        <w:tc>
          <w:tcPr>
            <w:tcW w:w="893" w:type="dxa"/>
            <w:vAlign w:val="center"/>
          </w:tcPr>
          <w:p w:rsidR="005F7572" w:rsidRDefault="005F7572" w:rsidP="00C27134">
            <w:pPr>
              <w:jc w:val="center"/>
            </w:pPr>
          </w:p>
        </w:tc>
      </w:tr>
      <w:tr w:rsidR="005F7572" w:rsidTr="00C27134">
        <w:tc>
          <w:tcPr>
            <w:tcW w:w="1228" w:type="dxa"/>
          </w:tcPr>
          <w:p w:rsidR="005F7572" w:rsidRDefault="00130A1F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5F7572" w:rsidRDefault="00130A1F" w:rsidP="00130A1F">
            <w:r>
              <w:t xml:space="preserve">Customer set that receives shipment from IHP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</w:t>
            </w:r>
          </w:p>
        </w:tc>
        <w:tc>
          <w:tcPr>
            <w:tcW w:w="893" w:type="dxa"/>
            <w:vAlign w:val="center"/>
          </w:tcPr>
          <w:p w:rsidR="005F7572" w:rsidRDefault="005F7572" w:rsidP="00C27134">
            <w:pPr>
              <w:jc w:val="center"/>
            </w:pPr>
          </w:p>
        </w:tc>
      </w:tr>
      <w:tr w:rsidR="00130A1F" w:rsidTr="00C27134">
        <w:tc>
          <w:tcPr>
            <w:tcW w:w="1228" w:type="dxa"/>
          </w:tcPr>
          <w:p w:rsidR="00130A1F" w:rsidRDefault="00130A1F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130A1F" w:rsidRDefault="00130A1F" w:rsidP="00130A1F">
            <w:r>
              <w:t xml:space="preserve">Set of </w:t>
            </w:r>
            <w:r w:rsidRPr="00130A1F">
              <w:t xml:space="preserve">raw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</w:t>
            </w:r>
            <w:r w:rsidRPr="00130A1F">
              <w:t>that can be processed in i</w:t>
            </w:r>
          </w:p>
        </w:tc>
        <w:tc>
          <w:tcPr>
            <w:tcW w:w="893" w:type="dxa"/>
            <w:vAlign w:val="center"/>
          </w:tcPr>
          <w:p w:rsidR="00130A1F" w:rsidRDefault="00130A1F" w:rsidP="00C27134">
            <w:pPr>
              <w:jc w:val="center"/>
            </w:pPr>
          </w:p>
        </w:tc>
      </w:tr>
      <w:tr w:rsidR="00130A1F" w:rsidTr="00C27134">
        <w:tc>
          <w:tcPr>
            <w:tcW w:w="1228" w:type="dxa"/>
          </w:tcPr>
          <w:p w:rsidR="00130A1F" w:rsidRDefault="00130A1F" w:rsidP="00977B0F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31" w:type="dxa"/>
          </w:tcPr>
          <w:p w:rsidR="00130A1F" w:rsidRDefault="00130A1F" w:rsidP="00130A1F">
            <w:r>
              <w:t xml:space="preserve">Set of polymer grades that can be produced from polymer plant </w:t>
            </w:r>
            <m:oMath>
              <m:r>
                <w:rPr>
                  <w:rFonts w:ascii="Cambria Math" w:hAnsi="Cambria Math"/>
                </w:rPr>
                <m:t>j</m:t>
              </m:r>
            </m:oMath>
          </w:p>
        </w:tc>
        <w:tc>
          <w:tcPr>
            <w:tcW w:w="893" w:type="dxa"/>
            <w:vAlign w:val="center"/>
          </w:tcPr>
          <w:p w:rsidR="00130A1F" w:rsidRDefault="00130A1F" w:rsidP="00C27134">
            <w:pPr>
              <w:jc w:val="center"/>
            </w:pPr>
          </w:p>
        </w:tc>
      </w:tr>
    </w:tbl>
    <w:p w:rsidR="00EA30B6" w:rsidRDefault="00EA30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6581"/>
        <w:gridCol w:w="941"/>
      </w:tblGrid>
      <w:tr w:rsidR="009D48C0" w:rsidTr="005F7572">
        <w:tc>
          <w:tcPr>
            <w:tcW w:w="1494" w:type="dxa"/>
          </w:tcPr>
          <w:p w:rsidR="009D48C0" w:rsidRPr="005F7572" w:rsidRDefault="009D48C0" w:rsidP="005F7572">
            <w:pPr>
              <w:jc w:val="center"/>
              <w:rPr>
                <w:b/>
              </w:rPr>
            </w:pPr>
            <w:r w:rsidRPr="005F7572">
              <w:rPr>
                <w:b/>
              </w:rPr>
              <w:t>Variables</w:t>
            </w:r>
          </w:p>
        </w:tc>
        <w:tc>
          <w:tcPr>
            <w:tcW w:w="6581" w:type="dxa"/>
          </w:tcPr>
          <w:p w:rsidR="009D48C0" w:rsidRDefault="009D48C0"/>
        </w:tc>
        <w:tc>
          <w:tcPr>
            <w:tcW w:w="941" w:type="dxa"/>
            <w:vAlign w:val="center"/>
          </w:tcPr>
          <w:p w:rsidR="009D48C0" w:rsidRPr="009D48C0" w:rsidRDefault="009D48C0" w:rsidP="005F7572">
            <w:pPr>
              <w:jc w:val="center"/>
              <w:rPr>
                <w:b/>
              </w:rPr>
            </w:pPr>
            <w:r w:rsidRPr="009D48C0">
              <w:rPr>
                <w:b/>
              </w:rPr>
              <w:t>Units</w:t>
            </w:r>
          </w:p>
        </w:tc>
      </w:tr>
      <w:tr w:rsidR="009D48C0" w:rsidTr="005F7572">
        <w:tc>
          <w:tcPr>
            <w:tcW w:w="1494" w:type="dxa"/>
          </w:tcPr>
          <w:p w:rsidR="009D48C0" w:rsidRDefault="009D48C0" w:rsidP="00ED185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i,m,t</m:t>
                    </m:r>
                  </m:sub>
                </m:sSub>
              </m:oMath>
            </m:oMathPara>
          </w:p>
        </w:tc>
        <w:tc>
          <w:tcPr>
            <w:tcW w:w="6581" w:type="dxa"/>
          </w:tcPr>
          <w:p w:rsidR="009D48C0" w:rsidRDefault="009D48C0" w:rsidP="00ED1851">
            <w:r>
              <w:t xml:space="preserve">Amount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consumed in unit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941" w:type="dxa"/>
            <w:vAlign w:val="center"/>
          </w:tcPr>
          <w:p w:rsidR="009D48C0" w:rsidRDefault="00592100" w:rsidP="005F7572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9D48C0" w:rsidTr="005F7572">
        <w:tc>
          <w:tcPr>
            <w:tcW w:w="1494" w:type="dxa"/>
          </w:tcPr>
          <w:p w:rsidR="009D48C0" w:rsidRDefault="009D48C0" w:rsidP="00ED185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6581" w:type="dxa"/>
          </w:tcPr>
          <w:p w:rsidR="009D48C0" w:rsidRDefault="009D48C0" w:rsidP="00ED1851">
            <w:r>
              <w:t xml:space="preserve">Production amount of monomer plant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941" w:type="dxa"/>
            <w:vAlign w:val="center"/>
          </w:tcPr>
          <w:p w:rsidR="009D48C0" w:rsidRDefault="00592100" w:rsidP="005F7572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9D48C0" w:rsidTr="005F7572">
        <w:tc>
          <w:tcPr>
            <w:tcW w:w="1494" w:type="dxa"/>
          </w:tcPr>
          <w:p w:rsidR="009D48C0" w:rsidRDefault="009D48C0" w:rsidP="007505D9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g,j,t</m:t>
                    </m:r>
                  </m:sub>
                </m:sSub>
              </m:oMath>
            </m:oMathPara>
          </w:p>
        </w:tc>
        <w:tc>
          <w:tcPr>
            <w:tcW w:w="6581" w:type="dxa"/>
          </w:tcPr>
          <w:p w:rsidR="009D48C0" w:rsidRDefault="009D48C0" w:rsidP="009D48C0">
            <w:r>
              <w:t>Production</w:t>
            </w:r>
            <w:r w:rsidRPr="007505D9">
              <w:t xml:space="preserve"> amount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 w:rsidRPr="007505D9">
              <w:t xml:space="preserve"> in polymer </w:t>
            </w:r>
            <w:r>
              <w:t>line</w:t>
            </w:r>
            <w:r w:rsidRPr="007505D9">
              <w:t xml:space="preserve">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Pr="007505D9"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941" w:type="dxa"/>
            <w:vAlign w:val="center"/>
          </w:tcPr>
          <w:p w:rsidR="009D48C0" w:rsidRDefault="00592100" w:rsidP="005F7572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9D48C0" w:rsidTr="005F7572">
        <w:tc>
          <w:tcPr>
            <w:tcW w:w="1494" w:type="dxa"/>
          </w:tcPr>
          <w:p w:rsidR="009D48C0" w:rsidRDefault="009D48C0" w:rsidP="007505D9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</m:oMath>
            </m:oMathPara>
          </w:p>
        </w:tc>
        <w:tc>
          <w:tcPr>
            <w:tcW w:w="6581" w:type="dxa"/>
          </w:tcPr>
          <w:p w:rsidR="009D48C0" w:rsidRDefault="009D48C0" w:rsidP="007505D9">
            <w:r>
              <w:t xml:space="preserve">Plant inventory level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941" w:type="dxa"/>
            <w:vAlign w:val="center"/>
          </w:tcPr>
          <w:p w:rsidR="009D48C0" w:rsidRDefault="00592100" w:rsidP="005F7572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9D48C0" w:rsidTr="005F7572">
        <w:tc>
          <w:tcPr>
            <w:tcW w:w="1494" w:type="dxa"/>
          </w:tcPr>
          <w:p w:rsidR="009D48C0" w:rsidRDefault="009D48C0" w:rsidP="007505D9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</m:oMath>
            </m:oMathPara>
          </w:p>
        </w:tc>
        <w:tc>
          <w:tcPr>
            <w:tcW w:w="6581" w:type="dxa"/>
          </w:tcPr>
          <w:p w:rsidR="009D48C0" w:rsidRDefault="009D48C0" w:rsidP="007505D9">
            <w:r>
              <w:t xml:space="preserve">Amount of material purchased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941" w:type="dxa"/>
            <w:vAlign w:val="center"/>
          </w:tcPr>
          <w:p w:rsidR="009D48C0" w:rsidRDefault="00592100" w:rsidP="005F7572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9D48C0" w:rsidTr="005F7572">
        <w:tc>
          <w:tcPr>
            <w:tcW w:w="1494" w:type="dxa"/>
          </w:tcPr>
          <w:p w:rsidR="009D48C0" w:rsidRDefault="00B61F63" w:rsidP="007505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</m:oMath>
            </m:oMathPara>
          </w:p>
        </w:tc>
        <w:tc>
          <w:tcPr>
            <w:tcW w:w="6581" w:type="dxa"/>
          </w:tcPr>
          <w:p w:rsidR="009D48C0" w:rsidRDefault="009D48C0" w:rsidP="007505D9">
            <w:r>
              <w:t xml:space="preserve">Amount of material sold by export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941" w:type="dxa"/>
            <w:vAlign w:val="center"/>
          </w:tcPr>
          <w:p w:rsidR="009D48C0" w:rsidRDefault="00592100" w:rsidP="005F7572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9D48C0" w:rsidTr="005F7572">
        <w:tc>
          <w:tcPr>
            <w:tcW w:w="1494" w:type="dxa"/>
          </w:tcPr>
          <w:p w:rsidR="009D48C0" w:rsidRDefault="00B61F63" w:rsidP="007505D9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g,h,t</m:t>
                    </m:r>
                  </m:sub>
                </m:sSub>
              </m:oMath>
            </m:oMathPara>
          </w:p>
        </w:tc>
        <w:tc>
          <w:tcPr>
            <w:tcW w:w="6581" w:type="dxa"/>
          </w:tcPr>
          <w:p w:rsidR="009D48C0" w:rsidRDefault="009D48C0" w:rsidP="007505D9">
            <w:r>
              <w:t xml:space="preserve">Shipment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to IHP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941" w:type="dxa"/>
            <w:vAlign w:val="center"/>
          </w:tcPr>
          <w:p w:rsidR="009D48C0" w:rsidRDefault="00592100" w:rsidP="005F7572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9D48C0" w:rsidTr="004873F3">
        <w:tc>
          <w:tcPr>
            <w:tcW w:w="1494" w:type="dxa"/>
          </w:tcPr>
          <w:p w:rsidR="009D48C0" w:rsidRDefault="009D48C0" w:rsidP="007505D9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g,h,t</m:t>
                    </m:r>
                  </m:sub>
                </m:sSub>
              </m:oMath>
            </m:oMathPara>
          </w:p>
        </w:tc>
        <w:tc>
          <w:tcPr>
            <w:tcW w:w="6581" w:type="dxa"/>
          </w:tcPr>
          <w:p w:rsidR="009D48C0" w:rsidRDefault="009D48C0" w:rsidP="007505D9">
            <w:r>
              <w:t xml:space="preserve">inventory level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at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941" w:type="dxa"/>
            <w:vAlign w:val="center"/>
          </w:tcPr>
          <w:p w:rsidR="009D48C0" w:rsidRDefault="00592100" w:rsidP="004873F3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9D48C0" w:rsidTr="004873F3">
        <w:tc>
          <w:tcPr>
            <w:tcW w:w="1494" w:type="dxa"/>
          </w:tcPr>
          <w:p w:rsidR="009D48C0" w:rsidRDefault="009D48C0" w:rsidP="007505D9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</w:rPr>
                  <w:lastRenderedPageBreak/>
                  <m:t>Q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g,h,c,t</m:t>
                    </m:r>
                  </m:sub>
                </m:sSub>
              </m:oMath>
            </m:oMathPara>
          </w:p>
        </w:tc>
        <w:tc>
          <w:tcPr>
            <w:tcW w:w="6581" w:type="dxa"/>
          </w:tcPr>
          <w:p w:rsidR="009D48C0" w:rsidRDefault="009D48C0" w:rsidP="007505D9">
            <w:r>
              <w:t xml:space="preserve">Supply of grade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from IHP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 to customer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at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941" w:type="dxa"/>
            <w:vAlign w:val="center"/>
          </w:tcPr>
          <w:p w:rsidR="009D48C0" w:rsidRDefault="004873F3" w:rsidP="004873F3">
            <w:pPr>
              <w:jc w:val="center"/>
            </w:pPr>
            <w:proofErr w:type="spellStart"/>
            <w:r>
              <w:t>K</w:t>
            </w:r>
            <w:r w:rsidR="00592100">
              <w:t>te</w:t>
            </w:r>
            <w:proofErr w:type="spellEnd"/>
          </w:p>
        </w:tc>
      </w:tr>
      <w:tr w:rsidR="004873F3" w:rsidTr="004873F3">
        <w:tc>
          <w:tcPr>
            <w:tcW w:w="1494" w:type="dxa"/>
          </w:tcPr>
          <w:p w:rsidR="004873F3" w:rsidRDefault="004873F3" w:rsidP="007505D9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</m:oMath>
            </m:oMathPara>
          </w:p>
        </w:tc>
        <w:tc>
          <w:tcPr>
            <w:tcW w:w="6581" w:type="dxa"/>
          </w:tcPr>
          <w:p w:rsidR="004873F3" w:rsidRDefault="004873F3" w:rsidP="004873F3">
            <w:r>
              <w:t xml:space="preserve">Amount of material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flared over period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941" w:type="dxa"/>
            <w:vAlign w:val="center"/>
          </w:tcPr>
          <w:p w:rsidR="004873F3" w:rsidRDefault="004873F3" w:rsidP="004873F3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  <w:tr w:rsidR="00433C79" w:rsidTr="004873F3">
        <w:tc>
          <w:tcPr>
            <w:tcW w:w="1494" w:type="dxa"/>
          </w:tcPr>
          <w:p w:rsidR="00433C79" w:rsidRDefault="00433C79" w:rsidP="007505D9">
            <w:pPr>
              <w:rPr>
                <w:rFonts w:ascii="Calibri" w:eastAsia="SimSu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g,c,t</m:t>
                    </m:r>
                  </m:sub>
                </m:sSub>
              </m:oMath>
            </m:oMathPara>
          </w:p>
        </w:tc>
        <w:tc>
          <w:tcPr>
            <w:tcW w:w="6581" w:type="dxa"/>
          </w:tcPr>
          <w:p w:rsidR="00433C79" w:rsidRDefault="008E7B6C" w:rsidP="004873F3">
            <w:r>
              <w:t xml:space="preserve">Slack variable for demand </w:t>
            </w:r>
          </w:p>
        </w:tc>
        <w:tc>
          <w:tcPr>
            <w:tcW w:w="941" w:type="dxa"/>
            <w:vAlign w:val="center"/>
          </w:tcPr>
          <w:p w:rsidR="00433C79" w:rsidRDefault="008E7B6C" w:rsidP="004873F3">
            <w:pPr>
              <w:jc w:val="center"/>
            </w:pPr>
            <w:proofErr w:type="spellStart"/>
            <w:r>
              <w:t>kte</w:t>
            </w:r>
            <w:proofErr w:type="spellEnd"/>
          </w:p>
        </w:tc>
      </w:tr>
    </w:tbl>
    <w:p w:rsidR="004D362D" w:rsidRDefault="004D362D"/>
    <w:p w:rsidR="00AD2AD3" w:rsidRPr="001032B4" w:rsidRDefault="001032B4">
      <w:pPr>
        <w:rPr>
          <w:b/>
        </w:rPr>
      </w:pPr>
      <w:r w:rsidRPr="001032B4">
        <w:rPr>
          <w:b/>
        </w:rPr>
        <w:t>What we can show:</w:t>
      </w:r>
    </w:p>
    <w:p w:rsidR="009F5371" w:rsidRDefault="009F5371" w:rsidP="009F5371">
      <w:r>
        <w:t>Objective function (Maximisation):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9F5371" w:rsidTr="009F5371">
        <w:tc>
          <w:tcPr>
            <w:tcW w:w="8500" w:type="dxa"/>
          </w:tcPr>
          <w:p w:rsidR="009F5371" w:rsidRDefault="009F5371" w:rsidP="009F5371">
            <m:oMathPara>
              <m:oMath>
                <m:r>
                  <w:rPr>
                    <w:rFonts w:ascii="Cambria Math" w:hAnsi="Cambria Math"/>
                  </w:rPr>
                  <m:t>Z=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g,h,c,t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g,h,c,t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g,c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g,j,t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g,j,t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g,j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sub>
                    </m:sSub>
                  </m:e>
                </m:nary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g,t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g,c,t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6" w:type="dxa"/>
          </w:tcPr>
          <w:p w:rsidR="009F5371" w:rsidRDefault="009F5371" w:rsidP="009F5371"/>
        </w:tc>
      </w:tr>
    </w:tbl>
    <w:p w:rsidR="009F5371" w:rsidRDefault="009F5371" w:rsidP="009F5371"/>
    <w:p w:rsidR="0099603A" w:rsidRDefault="00945A06">
      <w:r>
        <w:t>Production</w:t>
      </w:r>
      <w:r w:rsidR="009F5371">
        <w:t xml:space="preserve"> </w:t>
      </w:r>
      <w:r w:rsidR="009D48C0">
        <w:t xml:space="preserve">rate </w:t>
      </w:r>
      <w:r w:rsidR="009F5371">
        <w:t>constraint for each monomer plant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D21110" w:rsidTr="003717B0">
        <w:tc>
          <w:tcPr>
            <w:tcW w:w="8500" w:type="dxa"/>
          </w:tcPr>
          <w:p w:rsidR="00D21110" w:rsidRDefault="00B61F63" w:rsidP="003717B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i,m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≤P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i,m,t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i,m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max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 ∀i,m∈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oMath>
            </m:oMathPara>
          </w:p>
        </w:tc>
        <w:tc>
          <w:tcPr>
            <w:tcW w:w="516" w:type="dxa"/>
          </w:tcPr>
          <w:p w:rsidR="00D21110" w:rsidRDefault="00D21110" w:rsidP="003717B0"/>
        </w:tc>
      </w:tr>
    </w:tbl>
    <w:p w:rsidR="00D21110" w:rsidRDefault="007C2D9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raw material that can be processed </w:t>
      </w:r>
      <w:proofErr w:type="gramStart"/>
      <w:r>
        <w:t>in</w:t>
      </w:r>
      <w:proofErr w:type="gramEnd"/>
      <w:r>
        <w:t xml:space="preserve"> </w:t>
      </w:r>
      <m:oMath>
        <m:r>
          <w:rPr>
            <w:rFonts w:ascii="Cambria Math" w:hAnsi="Cambria Math"/>
          </w:rPr>
          <m:t>i</m:t>
        </m:r>
      </m:oMath>
    </w:p>
    <w:p w:rsidR="00A00E84" w:rsidRDefault="0036694C">
      <w:r>
        <w:t xml:space="preserve">Minimal </w:t>
      </w:r>
      <w:r w:rsidR="00B63304">
        <w:t xml:space="preserve">constraint for producing grade </w:t>
      </w:r>
      <m:oMath>
        <m:r>
          <w:rPr>
            <w:rFonts w:ascii="Cambria Math" w:hAnsi="Cambria Math"/>
          </w:rPr>
          <m:t>g</m:t>
        </m:r>
      </m:oMath>
      <w:r w:rsidR="00B63304">
        <w:t xml:space="preserve"> in </w:t>
      </w:r>
      <m:oMath>
        <m:r>
          <w:rPr>
            <w:rFonts w:ascii="Cambria Math" w:hAnsi="Cambria Math"/>
          </w:rPr>
          <m:t>j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A00E84" w:rsidTr="009F5371">
        <w:tc>
          <w:tcPr>
            <w:tcW w:w="8500" w:type="dxa"/>
          </w:tcPr>
          <w:p w:rsidR="00A00E84" w:rsidRDefault="00B61F63" w:rsidP="002408F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g,j,t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g,j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g,j,t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g,j</m:t>
                    </m:r>
                  </m:sub>
                </m:sSub>
                <m:r>
                  <w:rPr>
                    <w:rFonts w:ascii="Cambria Math" w:hAnsi="Cambria Math"/>
                  </w:rPr>
                  <m:t>, ∀j,g∈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t</m:t>
                </m:r>
              </m:oMath>
            </m:oMathPara>
          </w:p>
        </w:tc>
        <w:tc>
          <w:tcPr>
            <w:tcW w:w="516" w:type="dxa"/>
          </w:tcPr>
          <w:p w:rsidR="00A00E84" w:rsidRDefault="00A00E84" w:rsidP="009F5371"/>
        </w:tc>
      </w:tr>
    </w:tbl>
    <w:p w:rsidR="00B63304" w:rsidRDefault="007C2D9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set of grade that can be produced in polymer </w:t>
      </w:r>
      <w:proofErr w:type="gramStart"/>
      <w:r>
        <w:t>line</w:t>
      </w:r>
      <w:proofErr w:type="gramEnd"/>
      <w:r>
        <w:t xml:space="preserve">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</w:p>
    <w:p w:rsidR="00B63304" w:rsidRDefault="00B63304" w:rsidP="00B63304">
      <w:r>
        <w:t xml:space="preserve">Maximal constraint for producing grade </w:t>
      </w:r>
      <m:oMath>
        <m:r>
          <w:rPr>
            <w:rFonts w:ascii="Cambria Math" w:hAnsi="Cambria Math"/>
          </w:rPr>
          <m:t>g</m:t>
        </m:r>
      </m:oMath>
      <w:r>
        <w:t xml:space="preserve"> in </w:t>
      </w:r>
      <m:oMath>
        <m:r>
          <w:rPr>
            <w:rFonts w:ascii="Cambria Math" w:hAnsi="Cambria Math"/>
          </w:rPr>
          <m:t>j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A00E84" w:rsidTr="009F5371">
        <w:tc>
          <w:tcPr>
            <w:tcW w:w="8500" w:type="dxa"/>
          </w:tcPr>
          <w:p w:rsidR="00A00E84" w:rsidRDefault="00B61F63" w:rsidP="00C3729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g,j,t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g,j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g,j,t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j,t</m:t>
                    </m:r>
                  </m:sub>
                </m:sSub>
                <m:r>
                  <w:rPr>
                    <w:rFonts w:ascii="Cambria Math" w:hAnsi="Cambria Math"/>
                  </w:rPr>
                  <m:t>, ∀j, g∈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t</m:t>
                </m:r>
              </m:oMath>
            </m:oMathPara>
          </w:p>
        </w:tc>
        <w:tc>
          <w:tcPr>
            <w:tcW w:w="516" w:type="dxa"/>
          </w:tcPr>
          <w:p w:rsidR="00A00E84" w:rsidRDefault="00A00E84" w:rsidP="009F5371"/>
        </w:tc>
      </w:tr>
    </w:tbl>
    <w:p w:rsidR="00B63304" w:rsidRDefault="00B63304"/>
    <w:p w:rsidR="00C37295" w:rsidRDefault="00C37295">
      <w:r>
        <w:t xml:space="preserve">Sum of all grades production in a particular unit must be less than the overall time available at duration </w:t>
      </w:r>
      <m:oMath>
        <m:r>
          <w:rPr>
            <w:rFonts w:ascii="Cambria Math" w:hAnsi="Cambria Math"/>
          </w:rPr>
          <m:t>t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C37295" w:rsidTr="009F5371">
        <w:tc>
          <w:tcPr>
            <w:tcW w:w="8500" w:type="dxa"/>
          </w:tcPr>
          <w:p w:rsidR="00C37295" w:rsidRDefault="00B61F63" w:rsidP="00C37295"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g∈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g,j,t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g,j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j,t</m:t>
                    </m:r>
                  </m:sub>
                </m:sSub>
                <m:r>
                  <w:rPr>
                    <w:rFonts w:ascii="Cambria Math" w:hAnsi="Cambria Math"/>
                  </w:rPr>
                  <m:t>, ∀j, t</m:t>
                </m:r>
              </m:oMath>
            </m:oMathPara>
          </w:p>
        </w:tc>
        <w:tc>
          <w:tcPr>
            <w:tcW w:w="516" w:type="dxa"/>
          </w:tcPr>
          <w:p w:rsidR="00C37295" w:rsidRDefault="00C37295" w:rsidP="009F5371"/>
        </w:tc>
      </w:tr>
    </w:tbl>
    <w:p w:rsidR="00A00E84" w:rsidRDefault="00A00E84"/>
    <w:p w:rsidR="00A00E84" w:rsidRDefault="00B63304">
      <w:r>
        <w:t>Material i</w:t>
      </w:r>
      <w:r w:rsidR="006F6199">
        <w:t>nventory balance</w:t>
      </w:r>
      <w:r>
        <w:t xml:space="preserve"> at the plant</w:t>
      </w:r>
      <w:r w:rsidR="0018730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A00E84" w:rsidTr="009F5371">
        <w:tc>
          <w:tcPr>
            <w:tcW w:w="8500" w:type="dxa"/>
          </w:tcPr>
          <w:p w:rsidR="00A00E84" w:rsidRDefault="00695D94" w:rsidP="00B6330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0000"/>
                          </w:rPr>
                          <m:t>,m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i,m,t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  <m:r>
                  <w:rPr>
                    <w:rFonts w:ascii="Cambria Math" w:hAnsi="Cambria Math"/>
                  </w:rPr>
                  <m:t>-F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j,g∈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m,g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g,j,t</m:t>
                    </m:r>
                  </m:sub>
                </m:sSub>
                <m:r>
                  <w:rPr>
                    <w:rFonts w:ascii="Cambria Math" w:hAnsi="Cambria Math"/>
                  </w:rPr>
                  <m:t>, ∀m,t</m:t>
                </m:r>
              </m:oMath>
            </m:oMathPara>
          </w:p>
        </w:tc>
        <w:tc>
          <w:tcPr>
            <w:tcW w:w="516" w:type="dxa"/>
          </w:tcPr>
          <w:p w:rsidR="00A00E84" w:rsidRDefault="00A00E84" w:rsidP="009F5371"/>
        </w:tc>
      </w:tr>
    </w:tbl>
    <w:p w:rsidR="00A00E84" w:rsidRDefault="00A00E84"/>
    <w:p w:rsidR="001A7901" w:rsidRDefault="001A7901">
      <w:r>
        <w:t>Bounds on</w:t>
      </w:r>
      <m:oMath>
        <m:r>
          <w:rPr>
            <w:rFonts w:ascii="Cambria Math" w:hAnsi="Cambria Math"/>
          </w:rPr>
          <m:t xml:space="preserve"> 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m,t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m,t</m:t>
            </m:r>
          </m:sub>
        </m:sSub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m,t</m:t>
            </m:r>
          </m:sub>
        </m:sSub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1A7901" w:rsidTr="001A7901">
        <w:tc>
          <w:tcPr>
            <w:tcW w:w="8500" w:type="dxa"/>
          </w:tcPr>
          <w:p w:rsidR="001A7901" w:rsidRDefault="001A7901" w:rsidP="0018730D">
            <m:oMathPara>
              <m:oMath>
                <m:r>
                  <w:rPr>
                    <w:rFonts w:ascii="Cambria Math" w:hAnsi="Cambria Math"/>
                    <w:color w:val="FF0000"/>
                  </w:rPr>
                  <m:t>P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≤P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color w:val="FF0000"/>
                  </w:rPr>
                  <m:t>P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max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 ∀m,t</m:t>
                </m:r>
              </m:oMath>
            </m:oMathPara>
          </w:p>
        </w:tc>
        <w:tc>
          <w:tcPr>
            <w:tcW w:w="516" w:type="dxa"/>
          </w:tcPr>
          <w:p w:rsidR="001A7901" w:rsidRDefault="001A7901" w:rsidP="001A7901"/>
        </w:tc>
      </w:tr>
    </w:tbl>
    <w:p w:rsidR="001A7901" w:rsidRDefault="001A79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18730D" w:rsidTr="0018730D">
        <w:tc>
          <w:tcPr>
            <w:tcW w:w="8500" w:type="dxa"/>
          </w:tcPr>
          <w:p w:rsidR="0018730D" w:rsidRDefault="0018730D" w:rsidP="0018730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max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 ∀m,t</m:t>
                </m:r>
              </m:oMath>
            </m:oMathPara>
          </w:p>
        </w:tc>
        <w:tc>
          <w:tcPr>
            <w:tcW w:w="516" w:type="dxa"/>
          </w:tcPr>
          <w:p w:rsidR="0018730D" w:rsidRDefault="0018730D" w:rsidP="0018730D"/>
        </w:tc>
      </w:tr>
    </w:tbl>
    <w:p w:rsidR="0018730D" w:rsidRDefault="001873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18730D" w:rsidTr="0018730D">
        <w:tc>
          <w:tcPr>
            <w:tcW w:w="8500" w:type="dxa"/>
          </w:tcPr>
          <w:p w:rsidR="0018730D" w:rsidRDefault="0018730D" w:rsidP="0018730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FL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min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m,t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FL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max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, ∀m,t</m:t>
                </m:r>
              </m:oMath>
            </m:oMathPara>
          </w:p>
        </w:tc>
        <w:tc>
          <w:tcPr>
            <w:tcW w:w="516" w:type="dxa"/>
          </w:tcPr>
          <w:p w:rsidR="0018730D" w:rsidRDefault="0018730D" w:rsidP="0018730D"/>
        </w:tc>
      </w:tr>
    </w:tbl>
    <w:p w:rsidR="0018730D" w:rsidRDefault="0018730D"/>
    <w:p w:rsidR="001A7901" w:rsidRDefault="001A7901"/>
    <w:p w:rsidR="00C35201" w:rsidRDefault="00374DEC">
      <w:r>
        <w:t>For the grade inventory balance at the UAE gateway (</w:t>
      </w:r>
      <m:oMath>
        <m:r>
          <w:rPr>
            <w:rFonts w:ascii="Cambria Math" w:hAnsi="Cambria Math"/>
          </w:rPr>
          <m:t>h=1</m:t>
        </m:r>
      </m:oMath>
      <w:r>
        <w:t>)</w:t>
      </w:r>
      <w:r w:rsidR="001B2D61">
        <w:t xml:space="preserve">: </w:t>
      </w:r>
    </w:p>
    <w:p w:rsidR="001B2D61" w:rsidRDefault="001B2D61">
      <w:pPr>
        <w:rPr>
          <w:u w:val="single"/>
        </w:rPr>
      </w:pPr>
      <m:oMath>
        <m:r>
          <w:rPr>
            <w:rFonts w:ascii="Cambria Math" w:hAnsi="Cambria Math"/>
            <w:u w:val="single"/>
          </w:rPr>
          <m:t>t=1</m:t>
        </m:r>
      </m:oMath>
      <w:r w:rsidRPr="001B2D61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1B2D61" w:rsidTr="001B2D61">
        <w:tc>
          <w:tcPr>
            <w:tcW w:w="8500" w:type="dxa"/>
          </w:tcPr>
          <w:p w:rsidR="001B2D61" w:rsidRDefault="001B2D61" w:rsidP="001B2D61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g,h=</m:t>
                    </m:r>
                    <m:r>
                      <w:rPr>
                        <w:rFonts w:ascii="Cambria Math" w:hAnsi="Cambria Math"/>
                      </w:rPr>
                      <m:t>1, t=1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g,h=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1,t=1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≠1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,t=1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g,h=</m:t>
                        </m:r>
                        <m:r>
                          <w:rPr>
                            <w:rFonts w:ascii="Cambria Math" w:hAnsi="Cambria Math"/>
                          </w:rPr>
                          <m:t>1,c, t=1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∀g,h,t</m:t>
                </m:r>
              </m:oMath>
            </m:oMathPara>
          </w:p>
        </w:tc>
        <w:tc>
          <w:tcPr>
            <w:tcW w:w="516" w:type="dxa"/>
          </w:tcPr>
          <w:p w:rsidR="001B2D61" w:rsidRDefault="001B2D61" w:rsidP="001B2D61"/>
        </w:tc>
      </w:tr>
    </w:tbl>
    <w:p w:rsidR="001B2D61" w:rsidRDefault="001B2D61">
      <w:pPr>
        <w:rPr>
          <w:u w:val="single"/>
        </w:rPr>
      </w:pPr>
    </w:p>
    <w:p w:rsidR="001B2D61" w:rsidRDefault="001B2D61">
      <m:oMath>
        <m:r>
          <w:rPr>
            <w:rFonts w:ascii="Cambria Math" w:hAnsi="Cambria Math"/>
          </w:rPr>
          <m:t>1&lt;</m:t>
        </m:r>
        <m:r>
          <w:rPr>
            <w:rFonts w:ascii="Cambria Math" w:hAnsi="Cambria Math"/>
          </w:rPr>
          <m:t>t≤L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h=1</m:t>
            </m:r>
          </m:sub>
        </m:sSub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1B2D61" w:rsidTr="001B2D61">
        <w:tc>
          <w:tcPr>
            <w:tcW w:w="8500" w:type="dxa"/>
          </w:tcPr>
          <w:p w:rsidR="001B2D61" w:rsidRDefault="001B2D61" w:rsidP="001B2D61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g,h=</m:t>
                    </m:r>
                    <m:r>
                      <w:rPr>
                        <w:rFonts w:ascii="Cambria Math" w:hAnsi="Cambria Math"/>
                      </w:rPr>
                      <m:t>1, 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g,h=</m:t>
                    </m:r>
                    <m:r>
                      <w:rPr>
                        <w:rFonts w:ascii="Cambria Math" w:hAnsi="Cambria Math"/>
                      </w:rPr>
                      <m:t>1, 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g,h=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1,t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≠1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g,h=</m:t>
                        </m:r>
                        <m:r>
                          <w:rPr>
                            <w:rFonts w:ascii="Cambria Math" w:hAnsi="Cambria Math"/>
                          </w:rPr>
                          <m:t>1,c, 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∀g,h,t</m:t>
                </m:r>
              </m:oMath>
            </m:oMathPara>
          </w:p>
        </w:tc>
        <w:tc>
          <w:tcPr>
            <w:tcW w:w="516" w:type="dxa"/>
          </w:tcPr>
          <w:p w:rsidR="001B2D61" w:rsidRDefault="001B2D61" w:rsidP="001B2D61"/>
        </w:tc>
      </w:tr>
    </w:tbl>
    <w:p w:rsidR="001B2D61" w:rsidRPr="001B2D61" w:rsidRDefault="001B2D61"/>
    <w:p w:rsidR="001B2D61" w:rsidRPr="001B2D61" w:rsidRDefault="00193C34">
      <w:pPr>
        <w:rPr>
          <w:u w:val="single"/>
        </w:rPr>
      </w:pPr>
      <m:oMath>
        <m:r>
          <w:rPr>
            <w:rFonts w:ascii="Cambria Math" w:hAnsi="Cambria Math"/>
          </w:rPr>
          <m:t>t&gt;</m:t>
        </m:r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h=1</m:t>
            </m:r>
          </m:sub>
        </m:sSub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374DEC" w:rsidTr="00737488">
        <w:tc>
          <w:tcPr>
            <w:tcW w:w="8500" w:type="dxa"/>
          </w:tcPr>
          <w:p w:rsidR="00374DEC" w:rsidRDefault="00374DEC" w:rsidP="00193C3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g,h=</m:t>
                    </m:r>
                    <m:r>
                      <w:rPr>
                        <w:rFonts w:ascii="Cambria Math" w:hAnsi="Cambria Math"/>
                      </w:rPr>
                      <m:t>1, t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g,h=</m:t>
                    </m:r>
                    <m:r>
                      <w:rPr>
                        <w:rFonts w:ascii="Cambria Math" w:hAnsi="Cambria Math"/>
                      </w:rPr>
                      <m:t>1,t-1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g,j,t-L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h=1</m:t>
                            </m:r>
                          </m:sub>
                        </m:sSub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≠1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g,h=</m:t>
                        </m:r>
                        <m:r>
                          <w:rPr>
                            <w:rFonts w:ascii="Cambria Math" w:hAnsi="Cambria Math"/>
                          </w:rPr>
                          <m:t>1,c, 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∀g,h,t</m:t>
                </m:r>
              </m:oMath>
            </m:oMathPara>
          </w:p>
        </w:tc>
        <w:tc>
          <w:tcPr>
            <w:tcW w:w="516" w:type="dxa"/>
          </w:tcPr>
          <w:p w:rsidR="00374DEC" w:rsidRDefault="00374DEC" w:rsidP="00737488"/>
        </w:tc>
      </w:tr>
    </w:tbl>
    <w:p w:rsidR="00374DEC" w:rsidRDefault="00374DEC"/>
    <w:p w:rsidR="00FE0F0B" w:rsidRDefault="00374DEC">
      <w:r>
        <w:t>For the grade inventory balance at other locations (</w:t>
      </w:r>
      <m:oMath>
        <m:r>
          <w:rPr>
            <w:rFonts w:ascii="Cambria Math" w:hAnsi="Cambria Math"/>
          </w:rPr>
          <m:t>h&gt;1</m:t>
        </m:r>
      </m:oMath>
      <w:r>
        <w:t>)</w:t>
      </w:r>
    </w:p>
    <w:p w:rsidR="00193C34" w:rsidRDefault="00193C34" w:rsidP="00193C34">
      <m:oMath>
        <m:r>
          <w:rPr>
            <w:rFonts w:ascii="Cambria Math" w:hAnsi="Cambria Math"/>
          </w:rPr>
          <m:t>t=1</m:t>
        </m:r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193C34" w:rsidTr="0036754B">
        <w:tc>
          <w:tcPr>
            <w:tcW w:w="8500" w:type="dxa"/>
          </w:tcPr>
          <w:p w:rsidR="00193C34" w:rsidRDefault="00193C34" w:rsidP="00193C3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 t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,h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g,h,t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g,h,c, 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∀g,h,t</m:t>
                </m:r>
              </m:oMath>
            </m:oMathPara>
          </w:p>
        </w:tc>
        <w:tc>
          <w:tcPr>
            <w:tcW w:w="516" w:type="dxa"/>
          </w:tcPr>
          <w:p w:rsidR="00193C34" w:rsidRDefault="00193C34" w:rsidP="0036754B"/>
        </w:tc>
      </w:tr>
    </w:tbl>
    <w:p w:rsidR="00193C34" w:rsidRDefault="00193C34" w:rsidP="00193C34"/>
    <w:p w:rsidR="00193C34" w:rsidRDefault="00193C34" w:rsidP="00193C34">
      <m:oMath>
        <m:r>
          <w:rPr>
            <w:rFonts w:ascii="Cambria Math" w:hAnsi="Cambria Math"/>
          </w:rPr>
          <m:t>1&lt;</m:t>
        </m:r>
        <m:r>
          <w:rPr>
            <w:rFonts w:ascii="Cambria Math" w:hAnsi="Cambria Math"/>
          </w:rPr>
          <m:t>t≤L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193C34" w:rsidTr="0036754B">
        <w:tc>
          <w:tcPr>
            <w:tcW w:w="8500" w:type="dxa"/>
          </w:tcPr>
          <w:p w:rsidR="00193C34" w:rsidRDefault="00193C34" w:rsidP="00193C3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 t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g,h,t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g,h,c, 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∀g,h,t</m:t>
                </m:r>
              </m:oMath>
            </m:oMathPara>
          </w:p>
        </w:tc>
        <w:tc>
          <w:tcPr>
            <w:tcW w:w="516" w:type="dxa"/>
          </w:tcPr>
          <w:p w:rsidR="00193C34" w:rsidRDefault="00193C34" w:rsidP="0036754B"/>
        </w:tc>
      </w:tr>
    </w:tbl>
    <w:p w:rsidR="00193C34" w:rsidRDefault="00193C34" w:rsidP="00193C34"/>
    <w:p w:rsidR="00193C34" w:rsidRDefault="00193C34" w:rsidP="00193C34">
      <m:oMath>
        <m:r>
          <w:rPr>
            <w:rFonts w:ascii="Cambria Math" w:hAnsi="Cambria Math"/>
          </w:rPr>
          <m:t>t&gt;</m:t>
        </m:r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EE1EA3" w:rsidTr="009F5371">
        <w:tc>
          <w:tcPr>
            <w:tcW w:w="8500" w:type="dxa"/>
          </w:tcPr>
          <w:p w:rsidR="00EE1EA3" w:rsidRDefault="00737488" w:rsidP="003964FB"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 t</m:t>
                    </m:r>
                  </m:sub>
                </m:sSub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g,h,t-L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g,h,c, 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 ∀g,h,t</m:t>
                </m:r>
              </m:oMath>
            </m:oMathPara>
          </w:p>
        </w:tc>
        <w:tc>
          <w:tcPr>
            <w:tcW w:w="516" w:type="dxa"/>
          </w:tcPr>
          <w:p w:rsidR="00EE1EA3" w:rsidRDefault="00EE1EA3" w:rsidP="009F5371"/>
        </w:tc>
      </w:tr>
    </w:tbl>
    <w:p w:rsidR="00EE1EA3" w:rsidRDefault="00EE1EA3"/>
    <w:p w:rsidR="007B5BE1" w:rsidRDefault="007B5BE1">
      <w:r>
        <w:t>Demand constraints</w:t>
      </w:r>
      <w:r w:rsidR="00433C79">
        <w:t xml:space="preserve"> (modified)</w:t>
      </w:r>
      <w:r>
        <w:t>:</w:t>
      </w:r>
      <w:r w:rsidR="00845659"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433C79" w:rsidTr="0036754B">
        <w:tc>
          <w:tcPr>
            <w:tcW w:w="8500" w:type="dxa"/>
          </w:tcPr>
          <w:p w:rsidR="00433C79" w:rsidRPr="00FD13A8" w:rsidRDefault="00433C79" w:rsidP="0036754B">
            <m:oMathPara>
              <m:oMath>
                <m:r>
                  <w:rPr>
                    <w:rFonts w:ascii="Cambria Math" w:hAnsi="Cambria Math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g,h,c,t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g,c,t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g,c,t</m:t>
                    </m:r>
                  </m:sub>
                </m:sSub>
                <m:r>
                  <w:rPr>
                    <w:rFonts w:ascii="Cambria Math" w:hAnsi="Cambria Math"/>
                  </w:rPr>
                  <m:t>, ∀c∈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516" w:type="dxa"/>
          </w:tcPr>
          <w:p w:rsidR="00433C79" w:rsidRDefault="00433C79" w:rsidP="0036754B"/>
        </w:tc>
      </w:tr>
      <w:tr w:rsidR="00433C79" w:rsidTr="0036754B">
        <w:tc>
          <w:tcPr>
            <w:tcW w:w="8500" w:type="dxa"/>
          </w:tcPr>
          <w:p w:rsidR="00433C79" w:rsidRDefault="00433C79" w:rsidP="0036754B">
            <w:pPr>
              <w:rPr>
                <w:rFonts w:ascii="Calibri" w:eastAsia="SimSu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g,c,t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="SimSun" w:hAnsi="Cambria Math" w:cs="Times New Roman"/>
                      </w:rPr>
                      <m:t>g,c,t</m:t>
                    </m:r>
                  </m:sub>
                </m:sSub>
              </m:oMath>
            </m:oMathPara>
          </w:p>
        </w:tc>
        <w:tc>
          <w:tcPr>
            <w:tcW w:w="516" w:type="dxa"/>
          </w:tcPr>
          <w:p w:rsidR="00433C79" w:rsidRDefault="00433C79" w:rsidP="0036754B"/>
        </w:tc>
      </w:tr>
    </w:tbl>
    <w:p w:rsidR="00433C79" w:rsidRDefault="00433C79"/>
    <w:p w:rsidR="00FD13A8" w:rsidRDefault="00FD13A8"/>
    <w:p w:rsidR="00FD13A8" w:rsidRDefault="00FD13A8"/>
    <w:sectPr w:rsidR="00FD1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DF"/>
    <w:rsid w:val="000022E5"/>
    <w:rsid w:val="000200EC"/>
    <w:rsid w:val="000664DF"/>
    <w:rsid w:val="00067AF4"/>
    <w:rsid w:val="00082E67"/>
    <w:rsid w:val="00090920"/>
    <w:rsid w:val="001032B4"/>
    <w:rsid w:val="0010666E"/>
    <w:rsid w:val="00130A1F"/>
    <w:rsid w:val="00135B88"/>
    <w:rsid w:val="00156131"/>
    <w:rsid w:val="0018730D"/>
    <w:rsid w:val="00193C34"/>
    <w:rsid w:val="001A7901"/>
    <w:rsid w:val="001B2D61"/>
    <w:rsid w:val="00211EB2"/>
    <w:rsid w:val="00211F9F"/>
    <w:rsid w:val="002408F0"/>
    <w:rsid w:val="002710FB"/>
    <w:rsid w:val="00341926"/>
    <w:rsid w:val="00356F49"/>
    <w:rsid w:val="00360293"/>
    <w:rsid w:val="0036694C"/>
    <w:rsid w:val="003717B0"/>
    <w:rsid w:val="00374DEC"/>
    <w:rsid w:val="003845B8"/>
    <w:rsid w:val="003964FB"/>
    <w:rsid w:val="003E4714"/>
    <w:rsid w:val="003F04F5"/>
    <w:rsid w:val="00410CD4"/>
    <w:rsid w:val="00433C79"/>
    <w:rsid w:val="004340ED"/>
    <w:rsid w:val="0045459F"/>
    <w:rsid w:val="004873F3"/>
    <w:rsid w:val="004921E0"/>
    <w:rsid w:val="004D362D"/>
    <w:rsid w:val="00500163"/>
    <w:rsid w:val="00520D85"/>
    <w:rsid w:val="00553E71"/>
    <w:rsid w:val="005562F6"/>
    <w:rsid w:val="00560A1D"/>
    <w:rsid w:val="00592100"/>
    <w:rsid w:val="005969A1"/>
    <w:rsid w:val="005A1794"/>
    <w:rsid w:val="005D0CE1"/>
    <w:rsid w:val="005F7572"/>
    <w:rsid w:val="006757CF"/>
    <w:rsid w:val="00690E10"/>
    <w:rsid w:val="00695D94"/>
    <w:rsid w:val="006C74A3"/>
    <w:rsid w:val="006D74C0"/>
    <w:rsid w:val="006E1F66"/>
    <w:rsid w:val="006F6199"/>
    <w:rsid w:val="00737488"/>
    <w:rsid w:val="00744CAC"/>
    <w:rsid w:val="007505D9"/>
    <w:rsid w:val="00761410"/>
    <w:rsid w:val="00784F55"/>
    <w:rsid w:val="007B5BE1"/>
    <w:rsid w:val="007C2D9F"/>
    <w:rsid w:val="00804B4A"/>
    <w:rsid w:val="0082442D"/>
    <w:rsid w:val="00845659"/>
    <w:rsid w:val="00877CA0"/>
    <w:rsid w:val="008E7B6C"/>
    <w:rsid w:val="00945A06"/>
    <w:rsid w:val="009556F0"/>
    <w:rsid w:val="00977B0F"/>
    <w:rsid w:val="0099603A"/>
    <w:rsid w:val="009D48C0"/>
    <w:rsid w:val="009D6A49"/>
    <w:rsid w:val="009F5371"/>
    <w:rsid w:val="00A00E84"/>
    <w:rsid w:val="00A23B30"/>
    <w:rsid w:val="00A67C75"/>
    <w:rsid w:val="00AC5045"/>
    <w:rsid w:val="00AD2AD3"/>
    <w:rsid w:val="00B603D6"/>
    <w:rsid w:val="00B61F63"/>
    <w:rsid w:val="00B63304"/>
    <w:rsid w:val="00C107A8"/>
    <w:rsid w:val="00C27134"/>
    <w:rsid w:val="00C33B6D"/>
    <w:rsid w:val="00C35201"/>
    <w:rsid w:val="00C37295"/>
    <w:rsid w:val="00C57C39"/>
    <w:rsid w:val="00C6577B"/>
    <w:rsid w:val="00C776CE"/>
    <w:rsid w:val="00D21110"/>
    <w:rsid w:val="00D52420"/>
    <w:rsid w:val="00D74CB8"/>
    <w:rsid w:val="00D938BF"/>
    <w:rsid w:val="00DB6525"/>
    <w:rsid w:val="00E22560"/>
    <w:rsid w:val="00E302F2"/>
    <w:rsid w:val="00E355C7"/>
    <w:rsid w:val="00E47444"/>
    <w:rsid w:val="00EA30B6"/>
    <w:rsid w:val="00ED1851"/>
    <w:rsid w:val="00ED1DE9"/>
    <w:rsid w:val="00EE1EA3"/>
    <w:rsid w:val="00EE63D2"/>
    <w:rsid w:val="00F65A57"/>
    <w:rsid w:val="00FD13A8"/>
    <w:rsid w:val="00FE0F0B"/>
    <w:rsid w:val="00FE503B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A0641-1113-403F-8FF0-6F105D3C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CB8"/>
    <w:rPr>
      <w:color w:val="808080"/>
    </w:rPr>
  </w:style>
  <w:style w:type="table" w:styleId="TableGrid">
    <w:name w:val="Table Grid"/>
    <w:basedOn w:val="TableNormal"/>
    <w:uiPriority w:val="39"/>
    <w:rsid w:val="0099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816234D8.dotm</Template>
  <TotalTime>11804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Qingyuan</dc:creator>
  <cp:keywords/>
  <dc:description/>
  <cp:lastModifiedBy>Kong, Qingyuan</cp:lastModifiedBy>
  <cp:revision>76</cp:revision>
  <dcterms:created xsi:type="dcterms:W3CDTF">2019-06-17T10:41:00Z</dcterms:created>
  <dcterms:modified xsi:type="dcterms:W3CDTF">2019-07-01T15:50:00Z</dcterms:modified>
</cp:coreProperties>
</file>